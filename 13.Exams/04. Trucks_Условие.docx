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43" w:rsidRDefault="000C6543" w:rsidP="000C6543">
      <w:pPr>
        <w:pStyle w:val="Heading1"/>
      </w:pPr>
      <w:r>
        <w:t>JS Fundamentals: Test Exam</w:t>
      </w:r>
    </w:p>
    <w:p w:rsidR="000C6543" w:rsidRDefault="000C6543" w:rsidP="000C6543">
      <w:r>
        <w:rPr>
          <w:i/>
        </w:rPr>
        <w:t xml:space="preserve">This is a test exam for course </w:t>
      </w:r>
      <w:hyperlink r:id="rId7" w:history="1">
        <w:r w:rsidRPr="008B6DC7">
          <w:rPr>
            <w:rStyle w:val="Hyperlink"/>
            <w:i/>
          </w:rPr>
          <w:t>JavaScript Fundamentals</w:t>
        </w:r>
      </w:hyperlink>
      <w:r>
        <w:rPr>
          <w:i/>
        </w:rPr>
        <w:t xml:space="preserve"> at SoftUni</w:t>
      </w:r>
    </w:p>
    <w:p w:rsidR="009618B0" w:rsidRDefault="009618B0" w:rsidP="000C6543">
      <w:pPr>
        <w:pStyle w:val="Heading2"/>
        <w:numPr>
          <w:ilvl w:val="0"/>
          <w:numId w:val="0"/>
        </w:numPr>
        <w:ind w:left="426" w:hanging="426"/>
      </w:pPr>
      <w:r>
        <w:t>Problem 4. Trucks</w:t>
      </w:r>
    </w:p>
    <w:p w:rsidR="009618B0" w:rsidRPr="009618B0" w:rsidRDefault="009618B0" w:rsidP="009618B0">
      <w:r>
        <w:rPr>
          <w:noProof/>
        </w:rPr>
        <w:drawing>
          <wp:inline distT="0" distB="0" distL="0" distR="0" wp14:anchorId="7048157B" wp14:editId="6FCD2129">
            <wp:extent cx="5972810" cy="2381250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8B0" w:rsidRDefault="009618B0" w:rsidP="009618B0">
      <w:r>
        <w:t xml:space="preserve">You have to keep track of all of your </w:t>
      </w:r>
      <w:r w:rsidRPr="00E235B8">
        <w:rPr>
          <w:b/>
        </w:rPr>
        <w:t>trucks</w:t>
      </w:r>
      <w:r>
        <w:t xml:space="preserve"> and their </w:t>
      </w:r>
      <w:r w:rsidRPr="00E235B8">
        <w:rPr>
          <w:b/>
        </w:rPr>
        <w:t>tire's conditions</w:t>
      </w:r>
      <w:r>
        <w:t xml:space="preserve">. Each truck has a </w:t>
      </w:r>
      <w:r w:rsidRPr="00E235B8">
        <w:rPr>
          <w:b/>
        </w:rPr>
        <w:t>plate number</w:t>
      </w:r>
      <w:r>
        <w:t xml:space="preserve">, a total of </w:t>
      </w:r>
      <w:r w:rsidRPr="00E235B8">
        <w:rPr>
          <w:b/>
        </w:rPr>
        <w:t>8 tires</w:t>
      </w:r>
      <w:r>
        <w:t xml:space="preserve">, each one is a number representing </w:t>
      </w:r>
      <w:r w:rsidRPr="00E235B8">
        <w:rPr>
          <w:b/>
        </w:rPr>
        <w:t>how good its condition is</w:t>
      </w:r>
      <w:r>
        <w:t xml:space="preserve"> and it also needs to keep track of </w:t>
      </w:r>
      <w:r w:rsidRPr="00E235B8">
        <w:rPr>
          <w:b/>
        </w:rPr>
        <w:t>each trucks travelled distance</w:t>
      </w:r>
      <w:r>
        <w:t>.</w:t>
      </w:r>
    </w:p>
    <w:p w:rsidR="009618B0" w:rsidRDefault="00022564" w:rsidP="009618B0">
      <w:r>
        <w:t xml:space="preserve">You will receive a </w:t>
      </w:r>
      <w:r w:rsidRPr="00022564">
        <w:rPr>
          <w:b/>
        </w:rPr>
        <w:t>sequence</w:t>
      </w:r>
      <w:r>
        <w:t xml:space="preserve"> of </w:t>
      </w:r>
      <w:r w:rsidRPr="00022564">
        <w:rPr>
          <w:b/>
        </w:rPr>
        <w:t>inputs</w:t>
      </w:r>
      <w:r>
        <w:t xml:space="preserve"> for</w:t>
      </w:r>
      <w:r w:rsidR="009618B0">
        <w:t xml:space="preserve">, each </w:t>
      </w:r>
      <w:r w:rsidRPr="00022564">
        <w:rPr>
          <w:b/>
        </w:rPr>
        <w:t>input</w:t>
      </w:r>
      <w:r>
        <w:t xml:space="preserve"> </w:t>
      </w:r>
      <w:r w:rsidR="009618B0">
        <w:t>will</w:t>
      </w:r>
      <w:r>
        <w:t xml:space="preserve"> </w:t>
      </w:r>
      <w:r w:rsidRPr="00022564">
        <w:rPr>
          <w:b/>
        </w:rPr>
        <w:t>some information</w:t>
      </w:r>
      <w:r>
        <w:t xml:space="preserve"> about </w:t>
      </w:r>
      <w:r w:rsidR="009618B0" w:rsidRPr="00022564">
        <w:rPr>
          <w:b/>
        </w:rPr>
        <w:t>one</w:t>
      </w:r>
      <w:r w:rsidR="009618B0">
        <w:t xml:space="preserve"> of the following </w:t>
      </w:r>
      <w:r w:rsidR="009618B0" w:rsidRPr="00022564">
        <w:rPr>
          <w:b/>
        </w:rPr>
        <w:t>commands</w:t>
      </w:r>
      <w:r w:rsidR="009618B0">
        <w:t>:</w:t>
      </w:r>
    </w:p>
    <w:p w:rsidR="009618B0" w:rsidRDefault="000C6543" w:rsidP="009618B0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</w:rPr>
        <w:t>"</w:t>
      </w:r>
      <w:r w:rsidR="009618B0" w:rsidRPr="00E235B8">
        <w:rPr>
          <w:rFonts w:ascii="Consolas" w:hAnsi="Consolas"/>
          <w:b/>
        </w:rPr>
        <w:t>NEWTRUCK</w:t>
      </w:r>
      <w:r>
        <w:rPr>
          <w:rFonts w:ascii="Consolas" w:hAnsi="Consolas"/>
          <w:b/>
        </w:rPr>
        <w:t>"</w:t>
      </w:r>
      <w:r w:rsidR="009618B0">
        <w:t xml:space="preserve"> – </w:t>
      </w:r>
      <w:r w:rsidR="009618B0">
        <w:rPr>
          <w:rFonts w:ascii="Consolas" w:hAnsi="Consolas"/>
          <w:b/>
        </w:rPr>
        <w:t>Plate number: C111AA, Tires Condition: 5 5 5 5 5 5 5 5</w:t>
      </w:r>
      <w:r w:rsidR="009618B0">
        <w:br/>
        <w:t xml:space="preserve"> that means you have to </w:t>
      </w:r>
      <w:r w:rsidR="009618B0" w:rsidRPr="000C123D">
        <w:rPr>
          <w:b/>
        </w:rPr>
        <w:t>add a new truck</w:t>
      </w:r>
      <w:r w:rsidR="009618B0">
        <w:t xml:space="preserve"> if you don’t have it already with the given </w:t>
      </w:r>
      <w:r w:rsidR="009618B0" w:rsidRPr="000C123D">
        <w:rPr>
          <w:b/>
        </w:rPr>
        <w:t>plate number</w:t>
      </w:r>
      <w:r w:rsidR="009618B0">
        <w:t xml:space="preserve"> and the </w:t>
      </w:r>
      <w:r w:rsidR="009618B0" w:rsidRPr="000C123D">
        <w:rPr>
          <w:b/>
        </w:rPr>
        <w:t>tires</w:t>
      </w:r>
      <w:r w:rsidR="009618B0">
        <w:t>.</w:t>
      </w:r>
    </w:p>
    <w:p w:rsidR="009618B0" w:rsidRDefault="000C6543" w:rsidP="009618B0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</w:rPr>
        <w:t>"</w:t>
      </w:r>
      <w:r w:rsidR="009618B0" w:rsidRPr="00E235B8">
        <w:rPr>
          <w:rFonts w:ascii="Consolas" w:hAnsi="Consolas"/>
          <w:b/>
        </w:rPr>
        <w:t>NEWTIRES</w:t>
      </w:r>
      <w:r>
        <w:rPr>
          <w:rFonts w:ascii="Consolas" w:hAnsi="Consolas"/>
          <w:b/>
        </w:rPr>
        <w:t>"</w:t>
      </w:r>
      <w:r w:rsidR="009618B0">
        <w:t xml:space="preserve"> – </w:t>
      </w:r>
      <w:r w:rsidR="009618B0" w:rsidRPr="009618B0">
        <w:rPr>
          <w:b/>
        </w:rPr>
        <w:t>Tires Condition:</w:t>
      </w:r>
      <w:r w:rsidR="009618B0">
        <w:rPr>
          <w:rFonts w:ascii="Consolas" w:hAnsi="Consolas"/>
          <w:b/>
        </w:rPr>
        <w:t xml:space="preserve"> 7 7 7 7 7 7 7 7</w:t>
      </w:r>
      <w:r w:rsidR="009618B0">
        <w:t xml:space="preserve"> – add the given tires in a collection of </w:t>
      </w:r>
      <w:r w:rsidR="009618B0" w:rsidRPr="000C123D">
        <w:rPr>
          <w:b/>
        </w:rPr>
        <w:t>backup tires</w:t>
      </w:r>
      <w:r w:rsidR="009618B0">
        <w:t>. You might need to use them later</w:t>
      </w:r>
    </w:p>
    <w:p w:rsidR="009618B0" w:rsidRDefault="000C6543" w:rsidP="009618B0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</w:rPr>
        <w:t>"</w:t>
      </w:r>
      <w:r w:rsidR="009618B0" w:rsidRPr="00E235B8">
        <w:rPr>
          <w:rFonts w:ascii="Consolas" w:hAnsi="Consolas"/>
          <w:b/>
        </w:rPr>
        <w:t>WORK</w:t>
      </w:r>
      <w:r>
        <w:rPr>
          <w:rFonts w:ascii="Consolas" w:hAnsi="Consolas"/>
          <w:b/>
        </w:rPr>
        <w:t>"</w:t>
      </w:r>
      <w:r w:rsidR="009618B0">
        <w:t xml:space="preserve"> –</w:t>
      </w:r>
      <w:r w:rsidR="009618B0">
        <w:rPr>
          <w:b/>
        </w:rPr>
        <w:t xml:space="preserve"> Plate number: C111AA</w:t>
      </w:r>
      <w:r w:rsidR="009618B0" w:rsidRPr="000C123D">
        <w:rPr>
          <w:b/>
        </w:rPr>
        <w:t>,</w:t>
      </w:r>
      <w:r w:rsidR="009618B0">
        <w:rPr>
          <w:b/>
        </w:rPr>
        <w:t xml:space="preserve"> Distance: 7000</w:t>
      </w:r>
      <w:r w:rsidR="009618B0">
        <w:t xml:space="preserve"> – that means that </w:t>
      </w:r>
      <w:r w:rsidR="009618B0" w:rsidRPr="000C123D">
        <w:rPr>
          <w:b/>
        </w:rPr>
        <w:t>if you have that truck</w:t>
      </w:r>
      <w:r w:rsidR="009618B0">
        <w:t xml:space="preserve"> (with the given plate number), it </w:t>
      </w:r>
      <w:r w:rsidR="009618B0" w:rsidRPr="000C123D">
        <w:rPr>
          <w:b/>
        </w:rPr>
        <w:t>has to travel a given amount of kilometers</w:t>
      </w:r>
      <w:r w:rsidR="009618B0">
        <w:t xml:space="preserve">. Every </w:t>
      </w:r>
      <w:r w:rsidR="009618B0" w:rsidRPr="000C123D">
        <w:rPr>
          <w:b/>
        </w:rPr>
        <w:t>1000</w:t>
      </w:r>
      <w:r w:rsidR="009618B0">
        <w:t xml:space="preserve"> kilometers the quality of each tire </w:t>
      </w:r>
      <w:r w:rsidR="009618B0" w:rsidRPr="000C123D">
        <w:rPr>
          <w:b/>
        </w:rPr>
        <w:t>reduces by 1</w:t>
      </w:r>
      <w:r w:rsidR="009618B0">
        <w:t xml:space="preserve">. You have to calculate if the </w:t>
      </w:r>
      <w:r w:rsidR="009618B0" w:rsidRPr="000C123D">
        <w:rPr>
          <w:b/>
        </w:rPr>
        <w:t>quality of all the tires of the truck is enough to travel that distance</w:t>
      </w:r>
      <w:r w:rsidR="009618B0">
        <w:t>.</w:t>
      </w:r>
    </w:p>
    <w:p w:rsidR="009618B0" w:rsidRDefault="009618B0" w:rsidP="009618B0">
      <w:pPr>
        <w:pStyle w:val="ListParagraph"/>
        <w:numPr>
          <w:ilvl w:val="1"/>
          <w:numId w:val="1"/>
        </w:numPr>
      </w:pPr>
      <w:r>
        <w:t xml:space="preserve">If it is, </w:t>
      </w:r>
      <w:r w:rsidRPr="000C123D">
        <w:rPr>
          <w:b/>
        </w:rPr>
        <w:t>reduce the quality</w:t>
      </w:r>
      <w:r>
        <w:t xml:space="preserve"> of </w:t>
      </w:r>
      <w:r w:rsidRPr="000C123D">
        <w:rPr>
          <w:b/>
        </w:rPr>
        <w:t>each tire</w:t>
      </w:r>
      <w:r>
        <w:t xml:space="preserve"> with the </w:t>
      </w:r>
      <w:r w:rsidRPr="000C123D">
        <w:rPr>
          <w:b/>
        </w:rPr>
        <w:t>needed amount</w:t>
      </w:r>
      <w:r>
        <w:t xml:space="preserve"> and </w:t>
      </w:r>
      <w:r w:rsidRPr="000C123D">
        <w:rPr>
          <w:b/>
        </w:rPr>
        <w:t>add the kilometers</w:t>
      </w:r>
      <w:r>
        <w:t xml:space="preserve"> to the truck's </w:t>
      </w:r>
      <w:r w:rsidRPr="000C123D">
        <w:rPr>
          <w:b/>
        </w:rPr>
        <w:t>total distance</w:t>
      </w:r>
    </w:p>
    <w:p w:rsidR="009618B0" w:rsidRDefault="009618B0" w:rsidP="009618B0">
      <w:pPr>
        <w:pStyle w:val="ListParagraph"/>
        <w:numPr>
          <w:ilvl w:val="1"/>
          <w:numId w:val="1"/>
        </w:numPr>
      </w:pPr>
      <w:r>
        <w:t xml:space="preserve">If it is not, </w:t>
      </w:r>
      <w:r w:rsidRPr="000C123D">
        <w:rPr>
          <w:b/>
        </w:rPr>
        <w:t>try to change the tires</w:t>
      </w:r>
      <w:r>
        <w:t xml:space="preserve"> (if you have any backups) </w:t>
      </w:r>
      <w:r w:rsidRPr="000C123D">
        <w:rPr>
          <w:b/>
          <w:u w:val="single"/>
        </w:rPr>
        <w:t>once</w:t>
      </w:r>
      <w:r>
        <w:t xml:space="preserve"> and do that calculations again. If after the </w:t>
      </w:r>
      <w:r w:rsidRPr="000C123D">
        <w:rPr>
          <w:b/>
        </w:rPr>
        <w:t>change the tires the truck can travel</w:t>
      </w:r>
      <w:r>
        <w:t xml:space="preserve">, do it, otherwise the </w:t>
      </w:r>
      <w:r w:rsidRPr="000C123D">
        <w:rPr>
          <w:b/>
        </w:rPr>
        <w:t>truck does not travel</w:t>
      </w:r>
      <w:r>
        <w:t xml:space="preserve"> and you have to proceed</w:t>
      </w:r>
      <w:r w:rsidR="00022564">
        <w:t>.</w:t>
      </w:r>
    </w:p>
    <w:p w:rsidR="009618B0" w:rsidRDefault="009618B0" w:rsidP="009618B0">
      <w:pPr>
        <w:rPr>
          <w:rFonts w:ascii="Consolas" w:hAnsi="Consolas"/>
          <w:b/>
        </w:rPr>
      </w:pPr>
      <w:r w:rsidRPr="009618B0">
        <w:rPr>
          <w:b/>
        </w:rPr>
        <w:lastRenderedPageBreak/>
        <w:t>At the end of the shift</w:t>
      </w:r>
      <w:r w:rsidR="004F36B1">
        <w:rPr>
          <w:b/>
        </w:rPr>
        <w:t xml:space="preserve"> (when </w:t>
      </w:r>
      <w:r w:rsidR="000C6543">
        <w:rPr>
          <w:b/>
        </w:rPr>
        <w:t>"</w:t>
      </w:r>
      <w:r w:rsidR="004F36B1" w:rsidRPr="00C72190">
        <w:rPr>
          <w:b/>
          <w:u w:val="single"/>
        </w:rPr>
        <w:t>End of the shift</w:t>
      </w:r>
      <w:r w:rsidR="000C6543">
        <w:rPr>
          <w:b/>
        </w:rPr>
        <w:t>"</w:t>
      </w:r>
      <w:r w:rsidR="004F36B1">
        <w:rPr>
          <w:b/>
        </w:rPr>
        <w:t xml:space="preserve"> button is clicked)</w:t>
      </w:r>
      <w:r>
        <w:t>, print</w:t>
      </w:r>
      <w:r w:rsidR="004F36B1">
        <w:t xml:space="preserve"> into </w:t>
      </w:r>
      <w:r w:rsidR="004F36B1" w:rsidRPr="004F36B1">
        <w:rPr>
          <w:b/>
        </w:rPr>
        <w:t>textarea element</w:t>
      </w:r>
      <w:r>
        <w:t xml:space="preserve"> for each truck information in the following format: </w:t>
      </w:r>
      <w:r w:rsidR="000C6543">
        <w:rPr>
          <w:rFonts w:ascii="Consolas" w:hAnsi="Consolas"/>
          <w:b/>
        </w:rPr>
        <w:t>"</w:t>
      </w:r>
      <w:r w:rsidRPr="000C123D">
        <w:rPr>
          <w:rFonts w:ascii="Consolas" w:hAnsi="Consolas"/>
          <w:b/>
        </w:rPr>
        <w:t>Truck {plateNumber} has traveled {trucksDistance}.</w:t>
      </w:r>
      <w:r w:rsidR="000C6543">
        <w:rPr>
          <w:rFonts w:ascii="Consolas" w:hAnsi="Consolas"/>
          <w:b/>
        </w:rPr>
        <w:t>"</w:t>
      </w:r>
      <w:r>
        <w:t xml:space="preserve">. And finally print how many sets of tires you have as backup in the format: </w:t>
      </w:r>
      <w:r w:rsidR="000C6543">
        <w:rPr>
          <w:rFonts w:ascii="Consolas" w:hAnsi="Consolas"/>
          <w:b/>
        </w:rPr>
        <w:t>"</w:t>
      </w:r>
      <w:r w:rsidRPr="000C123D">
        <w:rPr>
          <w:rFonts w:ascii="Consolas" w:hAnsi="Consolas"/>
          <w:b/>
        </w:rPr>
        <w:t>You have {setsCount} sets of tires left.</w:t>
      </w:r>
      <w:r w:rsidR="000C6543">
        <w:rPr>
          <w:rFonts w:ascii="Consolas" w:hAnsi="Consolas"/>
          <w:b/>
        </w:rPr>
        <w:t>"</w:t>
      </w:r>
    </w:p>
    <w:p w:rsidR="004F36B1" w:rsidRDefault="004F36B1" w:rsidP="009618B0">
      <w:pPr>
        <w:rPr>
          <w:rFonts w:ascii="Consolas" w:hAnsi="Consolas"/>
          <w:b/>
        </w:rPr>
      </w:pPr>
    </w:p>
    <w:p w:rsidR="004F36B1" w:rsidRPr="005E1C81" w:rsidRDefault="004F36B1" w:rsidP="009618B0">
      <w:pPr>
        <w:rPr>
          <w:rStyle w:val="tlid-translation"/>
          <w:rFonts w:cstheme="minorHAnsi"/>
          <w:lang w:val="bg-BG"/>
        </w:rPr>
      </w:pPr>
      <w:r>
        <w:rPr>
          <w:rFonts w:ascii="Consolas" w:hAnsi="Consolas"/>
          <w:b/>
        </w:rPr>
        <w:t xml:space="preserve">Note: </w:t>
      </w:r>
      <w:r w:rsidR="000C6543">
        <w:rPr>
          <w:rFonts w:cstheme="minorHAnsi"/>
        </w:rPr>
        <w:t>"</w:t>
      </w:r>
      <w:r w:rsidRPr="005E1C81">
        <w:rPr>
          <w:rFonts w:cstheme="minorHAnsi"/>
          <w:b/>
        </w:rPr>
        <w:t>Backup</w:t>
      </w:r>
      <w:r w:rsidR="000C6543">
        <w:rPr>
          <w:rFonts w:cstheme="minorHAnsi"/>
          <w:b/>
        </w:rPr>
        <w:t>"</w:t>
      </w:r>
      <w:r w:rsidRPr="005E1C81">
        <w:rPr>
          <w:rFonts w:cstheme="minorHAnsi"/>
          <w:b/>
        </w:rPr>
        <w:t xml:space="preserve"> tires sets</w:t>
      </w:r>
      <w:r w:rsidR="000C6543">
        <w:rPr>
          <w:rFonts w:cstheme="minorHAnsi"/>
        </w:rPr>
        <w:t>"</w:t>
      </w:r>
      <w:r w:rsidR="00C72190" w:rsidRPr="005E1C81">
        <w:rPr>
          <w:rFonts w:cstheme="minorHAnsi"/>
        </w:rPr>
        <w:t xml:space="preserve"> element into the skeleton </w:t>
      </w:r>
      <w:r w:rsidR="00C72190" w:rsidRPr="005E1C81">
        <w:rPr>
          <w:rStyle w:val="tlid-translation"/>
          <w:rFonts w:cstheme="minorHAnsi"/>
          <w:b/>
        </w:rPr>
        <w:t>contains all tire sets registered like NEWTIRES</w:t>
      </w:r>
      <w:r w:rsidR="00C72190" w:rsidRPr="005E1C81">
        <w:rPr>
          <w:rStyle w:val="tlid-translation"/>
          <w:rFonts w:cstheme="minorHAnsi"/>
          <w:lang w:val="bg-BG"/>
        </w:rPr>
        <w:t>.</w:t>
      </w:r>
      <w:r w:rsidR="00C72190" w:rsidRPr="005E1C81">
        <w:rPr>
          <w:rStyle w:val="tlid-translation"/>
          <w:rFonts w:cstheme="minorHAnsi"/>
        </w:rPr>
        <w:t xml:space="preserve"> </w:t>
      </w:r>
      <w:r w:rsidR="00C72190" w:rsidRPr="005E1C81">
        <w:rPr>
          <w:rStyle w:val="tlid-translation"/>
          <w:rFonts w:cstheme="minorHAnsi"/>
          <w:b/>
        </w:rPr>
        <w:t>Every tire</w:t>
      </w:r>
      <w:r w:rsidR="00C72190" w:rsidRPr="005E1C81">
        <w:rPr>
          <w:rStyle w:val="tlid-translation"/>
          <w:rFonts w:cstheme="minorHAnsi"/>
        </w:rPr>
        <w:t xml:space="preserve"> </w:t>
      </w:r>
      <w:r w:rsidR="00C72190" w:rsidRPr="005E1C81">
        <w:rPr>
          <w:rStyle w:val="tlid-translation"/>
          <w:rFonts w:cstheme="minorHAnsi"/>
          <w:b/>
        </w:rPr>
        <w:t>set</w:t>
      </w:r>
      <w:r w:rsidR="00C72190" w:rsidRPr="005E1C81">
        <w:rPr>
          <w:rStyle w:val="tlid-translation"/>
          <w:rFonts w:cstheme="minorHAnsi"/>
        </w:rPr>
        <w:t xml:space="preserve"> into 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  <w:b/>
        </w:rPr>
        <w:t>Backup tire sets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</w:rPr>
        <w:t xml:space="preserve"> must be in a </w:t>
      </w:r>
      <w:r w:rsidR="00C72190" w:rsidRPr="005E1C81">
        <w:rPr>
          <w:rStyle w:val="tlid-translation"/>
          <w:rFonts w:cstheme="minorHAnsi"/>
          <w:b/>
        </w:rPr>
        <w:t>div elemen</w:t>
      </w:r>
      <w:r w:rsidR="00C72190" w:rsidRPr="005E1C81">
        <w:rPr>
          <w:rStyle w:val="tlid-translation"/>
          <w:rFonts w:cstheme="minorHAnsi"/>
        </w:rPr>
        <w:t xml:space="preserve">t with </w:t>
      </w:r>
      <w:r w:rsidR="00C72190" w:rsidRPr="005E1C81">
        <w:rPr>
          <w:rStyle w:val="tlid-translation"/>
          <w:rFonts w:cstheme="minorHAnsi"/>
          <w:b/>
        </w:rPr>
        <w:t>class</w:t>
      </w:r>
      <w:r w:rsidR="00C72190" w:rsidRPr="005E1C81">
        <w:rPr>
          <w:rStyle w:val="tlid-translation"/>
          <w:rFonts w:cstheme="minorHAnsi"/>
        </w:rPr>
        <w:t xml:space="preserve"> 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  <w:b/>
        </w:rPr>
        <w:t>tireSet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</w:rPr>
        <w:t xml:space="preserve">. </w:t>
      </w:r>
      <w:r w:rsidR="00C72190" w:rsidRPr="005E1C81">
        <w:rPr>
          <w:rStyle w:val="tlid-translation"/>
          <w:rFonts w:cstheme="minorHAnsi"/>
          <w:b/>
        </w:rPr>
        <w:t>If</w:t>
      </w:r>
      <w:r w:rsidR="00C72190" w:rsidRPr="005E1C81">
        <w:rPr>
          <w:rStyle w:val="tlid-translation"/>
          <w:rFonts w:cstheme="minorHAnsi"/>
        </w:rPr>
        <w:t xml:space="preserve"> </w:t>
      </w:r>
      <w:r w:rsidR="00C72190" w:rsidRPr="00022564">
        <w:rPr>
          <w:rStyle w:val="tlid-translation"/>
          <w:rFonts w:cstheme="minorHAnsi"/>
          <w:b/>
        </w:rPr>
        <w:t xml:space="preserve">some </w:t>
      </w:r>
      <w:r w:rsidR="00022564">
        <w:rPr>
          <w:rStyle w:val="tlid-translation"/>
          <w:rFonts w:cstheme="minorHAnsi"/>
          <w:b/>
        </w:rPr>
        <w:t xml:space="preserve">tire </w:t>
      </w:r>
      <w:r w:rsidR="00C72190" w:rsidRPr="00022564">
        <w:rPr>
          <w:rStyle w:val="tlid-translation"/>
          <w:rFonts w:cstheme="minorHAnsi"/>
          <w:b/>
        </w:rPr>
        <w:t>set</w:t>
      </w:r>
      <w:r w:rsidR="00C72190" w:rsidRPr="005E1C81">
        <w:rPr>
          <w:rStyle w:val="tlid-translation"/>
          <w:rFonts w:cstheme="minorHAnsi"/>
        </w:rPr>
        <w:t xml:space="preserve"> from the 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  <w:b/>
        </w:rPr>
        <w:t>Backup tires sets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</w:rPr>
        <w:t xml:space="preserve"> is </w:t>
      </w:r>
      <w:r w:rsidR="00C72190" w:rsidRPr="005E1C81">
        <w:rPr>
          <w:rStyle w:val="tlid-translation"/>
          <w:rFonts w:cstheme="minorHAnsi"/>
          <w:b/>
        </w:rPr>
        <w:t>used</w:t>
      </w:r>
      <w:r w:rsidR="00C72190" w:rsidRPr="005E1C81">
        <w:rPr>
          <w:rStyle w:val="tlid-translation"/>
          <w:rFonts w:cstheme="minorHAnsi"/>
        </w:rPr>
        <w:t xml:space="preserve"> </w:t>
      </w:r>
      <w:bookmarkStart w:id="0" w:name="_GoBack"/>
      <w:r w:rsidR="00C72190" w:rsidRPr="00B520EB">
        <w:rPr>
          <w:rStyle w:val="tlid-translation"/>
          <w:color w:val="FF0000"/>
        </w:rPr>
        <w:t xml:space="preserve">you </w:t>
      </w:r>
      <w:r w:rsidR="00C72190" w:rsidRPr="00B520EB">
        <w:rPr>
          <w:rStyle w:val="tlid-translation"/>
          <w:b/>
          <w:color w:val="FF0000"/>
        </w:rPr>
        <w:t>must remove</w:t>
      </w:r>
      <w:r w:rsidR="00C72190" w:rsidRPr="00B520EB">
        <w:rPr>
          <w:rStyle w:val="tlid-translation"/>
          <w:color w:val="FF0000"/>
        </w:rPr>
        <w:t xml:space="preserve"> the</w:t>
      </w:r>
      <w:r w:rsidR="00C72190" w:rsidRPr="00B520EB">
        <w:rPr>
          <w:rStyle w:val="tlid-translation"/>
          <w:color w:val="FF0000"/>
          <w:lang w:val="bg-BG"/>
        </w:rPr>
        <w:t xml:space="preserve"> </w:t>
      </w:r>
      <w:r w:rsidR="00C72190" w:rsidRPr="00B520EB">
        <w:rPr>
          <w:rStyle w:val="tlid-translation"/>
          <w:b/>
          <w:color w:val="FF0000"/>
        </w:rPr>
        <w:t>div element</w:t>
      </w:r>
      <w:r w:rsidR="00C72190" w:rsidRPr="00B520EB">
        <w:rPr>
          <w:rStyle w:val="tlid-translation"/>
          <w:color w:val="FF0000"/>
        </w:rPr>
        <w:t xml:space="preserve"> </w:t>
      </w:r>
      <w:bookmarkEnd w:id="0"/>
      <w:r w:rsidR="00C72190" w:rsidRPr="005E1C81">
        <w:rPr>
          <w:rStyle w:val="tlid-translation"/>
        </w:rPr>
        <w:t xml:space="preserve">that </w:t>
      </w:r>
      <w:r w:rsidR="00C72190" w:rsidRPr="00022564">
        <w:rPr>
          <w:rStyle w:val="tlid-translation"/>
          <w:b/>
        </w:rPr>
        <w:t>contains this set of tires</w:t>
      </w:r>
      <w:r w:rsidR="00C72190" w:rsidRPr="005E1C81">
        <w:rPr>
          <w:rStyle w:val="tlid-translation"/>
        </w:rPr>
        <w:t>.</w:t>
      </w:r>
    </w:p>
    <w:p w:rsidR="00C72190" w:rsidRPr="005E1C81" w:rsidRDefault="00C72190" w:rsidP="009618B0">
      <w:pPr>
        <w:rPr>
          <w:rFonts w:ascii="Consolas" w:hAnsi="Consolas"/>
        </w:rPr>
      </w:pPr>
      <w:r w:rsidRPr="005E1C81">
        <w:rPr>
          <w:rStyle w:val="tlid-translation"/>
          <w:rFonts w:cstheme="minorHAnsi"/>
        </w:rPr>
        <w:t xml:space="preserve">And 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  <w:b/>
        </w:rPr>
        <w:t>Trucks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</w:rPr>
        <w:t xml:space="preserve"> element into skeleton </w:t>
      </w:r>
      <w:r w:rsidRPr="005E1C81">
        <w:rPr>
          <w:rStyle w:val="tlid-translation"/>
          <w:rFonts w:cstheme="minorHAnsi"/>
          <w:b/>
        </w:rPr>
        <w:t>contains all trucks registered like NEWTRUCK</w:t>
      </w:r>
      <w:r w:rsidRPr="005E1C81">
        <w:rPr>
          <w:rStyle w:val="tlid-translation"/>
          <w:rFonts w:cstheme="minorHAnsi"/>
        </w:rPr>
        <w:t xml:space="preserve">. </w:t>
      </w:r>
      <w:r w:rsidRPr="005E1C81">
        <w:rPr>
          <w:rStyle w:val="tlid-translation"/>
          <w:rFonts w:cstheme="minorHAnsi"/>
          <w:b/>
        </w:rPr>
        <w:t>Every truck</w:t>
      </w:r>
      <w:r w:rsidRPr="005E1C81">
        <w:rPr>
          <w:rStyle w:val="tlid-translation"/>
          <w:rFonts w:cstheme="minorHAnsi"/>
        </w:rPr>
        <w:t xml:space="preserve"> into 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  <w:b/>
        </w:rPr>
        <w:t>Trucks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</w:rPr>
        <w:t xml:space="preserve"> must be in a </w:t>
      </w:r>
      <w:r w:rsidRPr="005E1C81">
        <w:rPr>
          <w:rStyle w:val="tlid-translation"/>
          <w:rFonts w:cstheme="minorHAnsi"/>
          <w:b/>
        </w:rPr>
        <w:t>div element</w:t>
      </w:r>
      <w:r w:rsidRPr="005E1C81">
        <w:rPr>
          <w:rStyle w:val="tlid-translation"/>
          <w:rFonts w:cstheme="minorHAnsi"/>
        </w:rPr>
        <w:t xml:space="preserve"> with </w:t>
      </w:r>
      <w:r w:rsidRPr="005E1C81">
        <w:rPr>
          <w:rStyle w:val="tlid-translation"/>
          <w:rFonts w:cstheme="minorHAnsi"/>
          <w:b/>
        </w:rPr>
        <w:t>class</w:t>
      </w:r>
      <w:r w:rsidRPr="005E1C81">
        <w:rPr>
          <w:rStyle w:val="tlid-translation"/>
          <w:rFonts w:cstheme="minorHAnsi"/>
        </w:rPr>
        <w:t xml:space="preserve"> 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  <w:b/>
        </w:rPr>
        <w:t>truck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</w:rPr>
        <w:t>.</w:t>
      </w:r>
    </w:p>
    <w:p w:rsidR="009618B0" w:rsidRDefault="009618B0" w:rsidP="009618B0">
      <w:pPr>
        <w:pStyle w:val="Heading3"/>
      </w:pPr>
      <w:r>
        <w:t>Input/Constrains</w:t>
      </w:r>
    </w:p>
    <w:p w:rsidR="009618B0" w:rsidRDefault="009618B0" w:rsidP="009618B0">
      <w:pPr>
        <w:pStyle w:val="ListParagraph"/>
        <w:numPr>
          <w:ilvl w:val="0"/>
          <w:numId w:val="2"/>
        </w:numPr>
      </w:pPr>
      <w:r>
        <w:t>The input will always be in a valid format</w:t>
      </w:r>
    </w:p>
    <w:p w:rsidR="009618B0" w:rsidRDefault="009618B0" w:rsidP="009618B0">
      <w:pPr>
        <w:pStyle w:val="Heading3"/>
      </w:pPr>
      <w:r>
        <w:t>Output</w:t>
      </w:r>
    </w:p>
    <w:p w:rsidR="009618B0" w:rsidRDefault="009618B0" w:rsidP="009618B0">
      <w:pPr>
        <w:pStyle w:val="ListParagraph"/>
        <w:numPr>
          <w:ilvl w:val="0"/>
          <w:numId w:val="3"/>
        </w:numPr>
      </w:pPr>
      <w:r>
        <w:rPr>
          <w:rStyle w:val="tlid-translation"/>
        </w:rPr>
        <w:t>Look at the examples for more clarity</w:t>
      </w:r>
    </w:p>
    <w:p w:rsidR="009618B0" w:rsidRDefault="009618B0" w:rsidP="009618B0">
      <w:pPr>
        <w:pStyle w:val="Heading3"/>
      </w:pPr>
      <w:r>
        <w:t>Examples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385"/>
        <w:gridCol w:w="3983"/>
      </w:tblGrid>
      <w:tr w:rsidR="009618B0" w:rsidRPr="006C5246" w:rsidTr="009618B0">
        <w:tc>
          <w:tcPr>
            <w:tcW w:w="6385" w:type="dxa"/>
            <w:shd w:val="clear" w:color="auto" w:fill="D9D9D9" w:themeFill="background1" w:themeFillShade="D9"/>
          </w:tcPr>
          <w:p w:rsidR="009618B0" w:rsidRPr="006C5246" w:rsidRDefault="009618B0" w:rsidP="00803828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983" w:type="dxa"/>
            <w:shd w:val="clear" w:color="auto" w:fill="D9D9D9" w:themeFill="background1" w:themeFillShade="D9"/>
          </w:tcPr>
          <w:p w:rsidR="009618B0" w:rsidRPr="006C5246" w:rsidRDefault="009618B0" w:rsidP="00803828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Report output</w:t>
            </w:r>
          </w:p>
        </w:tc>
      </w:tr>
      <w:tr w:rsidR="009618B0" w:rsidRPr="006C5246" w:rsidTr="009618B0">
        <w:tc>
          <w:tcPr>
            <w:tcW w:w="6385" w:type="dxa"/>
          </w:tcPr>
          <w:p w:rsidR="009618B0" w:rsidRDefault="009618B0" w:rsidP="00803828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NEWTRUCK</w:t>
            </w:r>
            <w:r>
              <w:rPr>
                <w:rFonts w:ascii="Consolas" w:eastAsia="Consolas" w:hAnsi="Consolas" w:cs="Consolas"/>
                <w:u w:color="000000"/>
              </w:rPr>
              <w:br/>
              <w:t xml:space="preserve"> -  Plate number: C1111AA</w:t>
            </w:r>
          </w:p>
          <w:p w:rsidR="009618B0" w:rsidRPr="009618B0" w:rsidRDefault="009618B0" w:rsidP="009618B0">
            <w:pPr>
              <w:pStyle w:val="ListParagraph"/>
              <w:numPr>
                <w:ilvl w:val="0"/>
                <w:numId w:val="5"/>
              </w:numPr>
              <w:rPr>
                <w:rFonts w:ascii="Consolas" w:eastAsia="Consolas" w:hAnsi="Consolas" w:cs="Consolas"/>
                <w:u w:color="000000"/>
              </w:rPr>
            </w:pPr>
            <w:r w:rsidRPr="009618B0">
              <w:rPr>
                <w:rFonts w:ascii="Consolas" w:eastAsia="Consolas" w:hAnsi="Consolas" w:cs="Consolas"/>
                <w:u w:color="000000"/>
              </w:rPr>
              <w:t>Tires Condition: 7 7 7 7 7 7 7 7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NEWTRUCK</w:t>
            </w:r>
          </w:p>
          <w:p w:rsidR="009618B0" w:rsidRPr="009618B0" w:rsidRDefault="009618B0" w:rsidP="009618B0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C2222AA</w:t>
            </w:r>
          </w:p>
          <w:p w:rsidR="009618B0" w:rsidRDefault="009618B0" w:rsidP="009618B0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Tires Condition: 5 5 5 5 5 5 5 5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9618B0" w:rsidRDefault="009618B0" w:rsidP="009618B0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Tires Condition: 8 8 8 8 8 8 8 8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9618B0" w:rsidRDefault="009618B0" w:rsidP="009618B0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Tires Condition: 4 4 4 4 4 4 4 4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9618B0" w:rsidRDefault="009618B0" w:rsidP="009618B0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lastRenderedPageBreak/>
              <w:t>Tires Condition: 5 5 5 5 5 5 5 5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9618B0" w:rsidRDefault="009618B0" w:rsidP="009618B0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C1111AA</w:t>
            </w:r>
          </w:p>
          <w:p w:rsidR="004F36B1" w:rsidRDefault="004F36B1" w:rsidP="009618B0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Distance: 7700</w:t>
            </w:r>
          </w:p>
          <w:p w:rsidR="004F36B1" w:rsidRPr="009618B0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Default="004F36B1" w:rsidP="004F36B1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C2222AA</w:t>
            </w:r>
          </w:p>
          <w:p w:rsidR="004F36B1" w:rsidRDefault="004F36B1" w:rsidP="004F36B1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Distance: 6000</w:t>
            </w:r>
          </w:p>
          <w:p w:rsidR="004F36B1" w:rsidRPr="009618B0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Default="004F36B1" w:rsidP="004F36B1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C1111AA</w:t>
            </w:r>
          </w:p>
          <w:p w:rsidR="009618B0" w:rsidRPr="004F36B1" w:rsidRDefault="004F36B1" w:rsidP="004F36B1">
            <w:pPr>
              <w:pStyle w:val="ListParagraph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Distance: 3000</w:t>
            </w:r>
          </w:p>
        </w:tc>
        <w:tc>
          <w:tcPr>
            <w:tcW w:w="3983" w:type="dxa"/>
          </w:tcPr>
          <w:p w:rsidR="009618B0" w:rsidRPr="009F1CBC" w:rsidRDefault="009618B0" w:rsidP="00803828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lastRenderedPageBreak/>
              <w:t>Truck C1111AA has traveled 10700.</w:t>
            </w:r>
          </w:p>
          <w:p w:rsidR="009618B0" w:rsidRPr="009F1CBC" w:rsidRDefault="009618B0" w:rsidP="00803828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t>Truck C2222AA has traveled 0.</w:t>
            </w:r>
          </w:p>
          <w:p w:rsidR="009618B0" w:rsidRPr="006C5246" w:rsidRDefault="009618B0" w:rsidP="00803828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t>You have 0 sets of tires left.</w:t>
            </w:r>
          </w:p>
        </w:tc>
      </w:tr>
      <w:tr w:rsidR="009618B0" w:rsidTr="009618B0">
        <w:tc>
          <w:tcPr>
            <w:tcW w:w="6385" w:type="dxa"/>
          </w:tcPr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NEWTRUCK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Plate number: B1002SA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17 17 17 17 17 17 17 17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8 8 4 8 8 8 9 8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4 4 5 4 4 7 4 4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5 1 5 5 5 7 5 1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Plate number: B1002SA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Distance: 7700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lastRenderedPageBreak/>
              <w:t>- Plate number: B1002SA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Distance: 6000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Plate number: B1002SA</w:t>
            </w:r>
          </w:p>
          <w:p w:rsidR="009618B0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 Distance: 3000</w:t>
            </w:r>
          </w:p>
        </w:tc>
        <w:tc>
          <w:tcPr>
            <w:tcW w:w="3983" w:type="dxa"/>
          </w:tcPr>
          <w:p w:rsidR="009618B0" w:rsidRPr="009F1CBC" w:rsidRDefault="009618B0" w:rsidP="00803828">
            <w:pPr>
              <w:rPr>
                <w:rFonts w:ascii="Consolas" w:eastAsia="Consolas" w:hAnsi="Consolas" w:cs="Consolas"/>
                <w:u w:color="000000"/>
              </w:rPr>
            </w:pPr>
            <w:r w:rsidRPr="009F1CBC">
              <w:rPr>
                <w:rFonts w:ascii="Consolas" w:eastAsia="Consolas" w:hAnsi="Consolas" w:cs="Consolas"/>
                <w:u w:color="000000"/>
              </w:rPr>
              <w:lastRenderedPageBreak/>
              <w:t>Truck B1002SA has traveled 16700.</w:t>
            </w:r>
          </w:p>
          <w:p w:rsidR="009618B0" w:rsidRDefault="009618B0" w:rsidP="00803828">
            <w:pPr>
              <w:rPr>
                <w:rFonts w:ascii="Consolas" w:eastAsia="Consolas" w:hAnsi="Consolas" w:cs="Consolas"/>
                <w:u w:color="000000"/>
              </w:rPr>
            </w:pPr>
            <w:r w:rsidRPr="009F1CBC">
              <w:rPr>
                <w:rFonts w:ascii="Consolas" w:eastAsia="Consolas" w:hAnsi="Consolas" w:cs="Consolas"/>
                <w:u w:color="000000"/>
              </w:rPr>
              <w:t>You have 3 sets of tires left.</w:t>
            </w:r>
          </w:p>
        </w:tc>
      </w:tr>
    </w:tbl>
    <w:p w:rsidR="009618B0" w:rsidRPr="000C123D" w:rsidRDefault="004F36B1" w:rsidP="009618B0">
      <w:r>
        <w:rPr>
          <w:noProof/>
        </w:rPr>
        <w:drawing>
          <wp:inline distT="0" distB="0" distL="0" distR="0" wp14:anchorId="39850031" wp14:editId="0B260A05">
            <wp:extent cx="5972810" cy="243840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2FC" w:rsidRDefault="008162FC"/>
    <w:sectPr w:rsidR="008162FC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DD" w:rsidRDefault="005007DD">
      <w:pPr>
        <w:spacing w:before="0" w:after="0" w:line="240" w:lineRule="auto"/>
      </w:pPr>
      <w:r>
        <w:separator/>
      </w:r>
    </w:p>
  </w:endnote>
  <w:endnote w:type="continuationSeparator" w:id="0">
    <w:p w:rsidR="005007DD" w:rsidRDefault="005007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543" w:rsidRPr="00AC77AD" w:rsidRDefault="000C654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881C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6543" w:rsidRPr="008C2B83" w:rsidRDefault="000C654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0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0E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C6543" w:rsidRPr="008C2B83" w:rsidRDefault="000C654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0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0E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6543" w:rsidRDefault="000C654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0C6543" w:rsidRDefault="000C654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6543" w:rsidRDefault="000C654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6543" w:rsidRDefault="000C654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884021" wp14:editId="2810EC0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3CCC86" wp14:editId="337EF8B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740C5" wp14:editId="7C1C8E5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CC7F0" wp14:editId="29DF2E9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BEA37" wp14:editId="4E252E2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75C11" wp14:editId="2F43B4D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E876F" wp14:editId="381E7E8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996CE" wp14:editId="104B1D6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4A81B" wp14:editId="29A1CE8E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7DE0A6" wp14:editId="5B20099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C6543" w:rsidRDefault="000C654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6543" w:rsidRDefault="000C654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884021" wp14:editId="2810EC0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3CCC86" wp14:editId="337EF8B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740C5" wp14:editId="7C1C8E5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8CC7F0" wp14:editId="29DF2E9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BEA37" wp14:editId="4E252E2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75C11" wp14:editId="2F43B4D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E876F" wp14:editId="381E7E8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996CE" wp14:editId="104B1D6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4A81B" wp14:editId="29A1CE8E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7DE0A6" wp14:editId="5B20099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8690C" w:rsidRDefault="00500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DD" w:rsidRDefault="005007DD">
      <w:pPr>
        <w:spacing w:before="0" w:after="0" w:line="240" w:lineRule="auto"/>
      </w:pPr>
      <w:r>
        <w:separator/>
      </w:r>
    </w:p>
  </w:footnote>
  <w:footnote w:type="continuationSeparator" w:id="0">
    <w:p w:rsidR="005007DD" w:rsidRDefault="005007D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8A06DC"/>
    <w:multiLevelType w:val="hybridMultilevel"/>
    <w:tmpl w:val="8B6407B4"/>
    <w:lvl w:ilvl="0" w:tplc="32A8D9A0">
      <w:numFmt w:val="bullet"/>
      <w:lvlText w:val="-"/>
      <w:lvlJc w:val="left"/>
      <w:pPr>
        <w:ind w:left="48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F663325"/>
    <w:multiLevelType w:val="hybridMultilevel"/>
    <w:tmpl w:val="7DC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006A1"/>
    <w:multiLevelType w:val="hybridMultilevel"/>
    <w:tmpl w:val="4E522AF4"/>
    <w:lvl w:ilvl="0" w:tplc="1D9071D4">
      <w:numFmt w:val="bullet"/>
      <w:lvlText w:val="-"/>
      <w:lvlJc w:val="left"/>
      <w:pPr>
        <w:ind w:left="48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049AB"/>
    <w:multiLevelType w:val="hybridMultilevel"/>
    <w:tmpl w:val="E022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7C373D"/>
    <w:multiLevelType w:val="hybridMultilevel"/>
    <w:tmpl w:val="C9C0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8"/>
  </w:num>
  <w:num w:numId="15">
    <w:abstractNumId w:val="19"/>
  </w:num>
  <w:num w:numId="16">
    <w:abstractNumId w:val="20"/>
  </w:num>
  <w:num w:numId="17">
    <w:abstractNumId w:val="14"/>
  </w:num>
  <w:num w:numId="18">
    <w:abstractNumId w:val="10"/>
  </w:num>
  <w:num w:numId="19">
    <w:abstractNumId w:val="15"/>
  </w:num>
  <w:num w:numId="20">
    <w:abstractNumId w:val="21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B0"/>
    <w:rsid w:val="00022564"/>
    <w:rsid w:val="000C6543"/>
    <w:rsid w:val="002721D8"/>
    <w:rsid w:val="004F36B1"/>
    <w:rsid w:val="005007DD"/>
    <w:rsid w:val="005E1C81"/>
    <w:rsid w:val="008162FC"/>
    <w:rsid w:val="009618B0"/>
    <w:rsid w:val="00B520EB"/>
    <w:rsid w:val="00C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4B007-893F-40AB-8602-6C746BC5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54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654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6543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54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54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4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43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6543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43"/>
  </w:style>
  <w:style w:type="paragraph" w:styleId="Footer">
    <w:name w:val="footer"/>
    <w:basedOn w:val="Normal"/>
    <w:link w:val="FooterChar"/>
    <w:uiPriority w:val="99"/>
    <w:unhideWhenUsed/>
    <w:rsid w:val="000C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43"/>
  </w:style>
  <w:style w:type="character" w:styleId="Hyperlink">
    <w:name w:val="Hyperlink"/>
    <w:basedOn w:val="DefaultParagraphFont"/>
    <w:uiPriority w:val="99"/>
    <w:unhideWhenUsed/>
    <w:rsid w:val="000C654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C6543"/>
    <w:pPr>
      <w:ind w:left="720"/>
      <w:contextualSpacing/>
    </w:pPr>
  </w:style>
  <w:style w:type="table" w:styleId="TableGrid">
    <w:name w:val="Table Grid"/>
    <w:basedOn w:val="TableNormal"/>
    <w:uiPriority w:val="59"/>
    <w:rsid w:val="000C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6543"/>
  </w:style>
  <w:style w:type="character" w:customStyle="1" w:styleId="tlid-translation">
    <w:name w:val="tlid-translation"/>
    <w:basedOn w:val="DefaultParagraphFont"/>
    <w:rsid w:val="009618B0"/>
  </w:style>
  <w:style w:type="paragraph" w:styleId="BalloonText">
    <w:name w:val="Balloon Text"/>
    <w:basedOn w:val="Normal"/>
    <w:link w:val="BalloonTextChar"/>
    <w:uiPriority w:val="99"/>
    <w:semiHidden/>
    <w:unhideWhenUsed/>
    <w:rsid w:val="000C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654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C6543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43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0C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54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6543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654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6543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0C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65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49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Angel</cp:lastModifiedBy>
  <cp:revision>4</cp:revision>
  <dcterms:created xsi:type="dcterms:W3CDTF">2019-01-10T16:10:00Z</dcterms:created>
  <dcterms:modified xsi:type="dcterms:W3CDTF">2019-02-11T08:03:00Z</dcterms:modified>
</cp:coreProperties>
</file>